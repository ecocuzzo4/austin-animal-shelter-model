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3523C5" w:rsidP="003523C5">
      <w:pPr>
        <w:pStyle w:val="Photo"/>
        <w:ind w:left="-1350"/>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7169150" cy="1903774"/>
            <wp:effectExtent l="19050" t="0" r="12700" b="572770"/>
            <wp:docPr id="1" name="Picture 1" descr="http://www.austintexas.gov/sites/default/files/AAC_front_ent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stintexas.gov/sites/default/files/AAC_front_entran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4508" cy="191316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bookmarkEnd w:id="0"/>
    <w:bookmarkEnd w:id="1"/>
    <w:bookmarkEnd w:id="2"/>
    <w:bookmarkEnd w:id="3"/>
    <w:bookmarkEnd w:id="4"/>
    <w:p w:rsidR="00C6554A" w:rsidRDefault="00762A0F" w:rsidP="00C6554A">
      <w:pPr>
        <w:pStyle w:val="Title"/>
      </w:pPr>
      <w:r>
        <w:t>Predict Animal Outcome</w:t>
      </w:r>
    </w:p>
    <w:p w:rsidR="00762A0F" w:rsidRDefault="00762A0F" w:rsidP="00C6554A">
      <w:pPr>
        <w:pStyle w:val="Title"/>
      </w:pPr>
    </w:p>
    <w:p w:rsidR="00C6554A" w:rsidRDefault="00762A0F" w:rsidP="00C6554A">
      <w:pPr>
        <w:pStyle w:val="ContactInfo"/>
      </w:pPr>
      <w:r>
        <w:t xml:space="preserve">Travis Lemon &amp; John </w:t>
      </w:r>
      <w:proofErr w:type="spellStart"/>
      <w:r>
        <w:t>Bonfardeci</w:t>
      </w:r>
      <w:proofErr w:type="spellEnd"/>
      <w:r w:rsidR="00C6554A">
        <w:t xml:space="preserve"> | </w:t>
      </w:r>
      <w:proofErr w:type="spellStart"/>
      <w:r>
        <w:t>ISTM</w:t>
      </w:r>
      <w:proofErr w:type="spellEnd"/>
      <w:r>
        <w:t xml:space="preserve"> 601 Team Project</w:t>
      </w:r>
      <w:r w:rsidR="00C6554A">
        <w:t xml:space="preserve"> |</w:t>
      </w:r>
      <w:r w:rsidR="00C6554A" w:rsidRPr="00D5413C">
        <w:t xml:space="preserve"> </w:t>
      </w:r>
      <w:r>
        <w:t>April 22, 2018</w:t>
      </w:r>
      <w:r w:rsidR="00C6554A">
        <w:br w:type="page"/>
      </w:r>
    </w:p>
    <w:p w:rsidR="00C6554A" w:rsidRPr="00694F63" w:rsidRDefault="002410C9" w:rsidP="00694F63">
      <w:pPr>
        <w:rPr>
          <w:rFonts w:asciiTheme="majorHAnsi" w:eastAsiaTheme="majorEastAsia" w:hAnsiTheme="majorHAnsi" w:cstheme="majorBidi"/>
          <w:caps/>
          <w:color w:val="007789" w:themeColor="accent1" w:themeShade="BF"/>
          <w:sz w:val="24"/>
        </w:rPr>
      </w:pPr>
      <w:r w:rsidRPr="00694F63">
        <w:rPr>
          <w:rFonts w:asciiTheme="majorHAnsi" w:eastAsiaTheme="majorEastAsia" w:hAnsiTheme="majorHAnsi" w:cstheme="majorBidi"/>
          <w:caps/>
          <w:color w:val="007789" w:themeColor="accent1" w:themeShade="BF"/>
          <w:sz w:val="24"/>
        </w:rPr>
        <w:lastRenderedPageBreak/>
        <w:t>Abstract</w:t>
      </w:r>
    </w:p>
    <w:p w:rsidR="001939F5" w:rsidRDefault="00E142A1" w:rsidP="001939F5">
      <w:r>
        <w:t>This paper seeks to improve and</w:t>
      </w:r>
      <w:r w:rsidR="00BE7282" w:rsidRPr="00C959E3">
        <w:t>/or better understand the outcomes for sheltered animals</w:t>
      </w:r>
      <w:r>
        <w:t xml:space="preserve"> in the Austin Animal Center</w:t>
      </w:r>
      <w:r w:rsidR="00BE7282" w:rsidRPr="00C959E3">
        <w:t>. Ultimately</w:t>
      </w:r>
      <w:r w:rsidR="00BE7282">
        <w:t>,</w:t>
      </w:r>
      <w:r w:rsidR="00BE7282" w:rsidRPr="00C959E3">
        <w:t xml:space="preserve"> with</w:t>
      </w:r>
      <w:r w:rsidR="00FA36CA">
        <w:t xml:space="preserve"> the use of</w:t>
      </w:r>
      <w:r w:rsidR="00BE7282" w:rsidRPr="00C959E3">
        <w:t xml:space="preserve"> Python</w:t>
      </w:r>
      <w:r w:rsidR="00142682">
        <w:t>,</w:t>
      </w:r>
      <w:r w:rsidR="00BE7282" w:rsidRPr="00C959E3">
        <w:t xml:space="preserve"> we aim to predi</w:t>
      </w:r>
      <w:r w:rsidR="00BE7282">
        <w:t xml:space="preserve">ct the outcome for each animal </w:t>
      </w:r>
      <w:r w:rsidR="00BE7282" w:rsidRPr="00C959E3">
        <w:t>(adopted or euthanized). This information could help the shelter better understand trends in animal outcomes</w:t>
      </w:r>
      <w:r w:rsidR="00FA36CA">
        <w:t xml:space="preserve"> and create effective plans of action</w:t>
      </w:r>
      <w:r w:rsidR="00BE7282" w:rsidRPr="00C959E3">
        <w:t>.</w:t>
      </w:r>
      <w:r w:rsidR="001939F5" w:rsidRPr="001939F5">
        <w:t xml:space="preserve"> </w:t>
      </w:r>
    </w:p>
    <w:p w:rsidR="001939F5" w:rsidRDefault="001939F5" w:rsidP="001939F5">
      <w:r>
        <w:t xml:space="preserve">We are using a dataset provide by the Austin Animal Center. </w:t>
      </w:r>
      <w:r w:rsidRPr="00C959E3">
        <w:t xml:space="preserve">This </w:t>
      </w:r>
      <w:proofErr w:type="gramStart"/>
      <w:r w:rsidRPr="00C959E3">
        <w:t>particular dataset</w:t>
      </w:r>
      <w:proofErr w:type="gramEnd"/>
      <w:r w:rsidRPr="00C959E3">
        <w:t xml:space="preserve"> includes the following information: breed, color, sex, and age for each animal taken-in by </w:t>
      </w:r>
      <w:r>
        <w:t xml:space="preserve">the shelter. </w:t>
      </w:r>
    </w:p>
    <w:p w:rsidR="00607627" w:rsidRDefault="00D819C6" w:rsidP="001939F5">
      <w:r>
        <w:t>We will begin the mining process by exploring the data, understating observations and variables, identifying missing values, and overall prepping and cleaning the data. Then</w:t>
      </w:r>
      <w:r w:rsidR="00CA30BD">
        <w:t xml:space="preserve">, we </w:t>
      </w:r>
      <w:r>
        <w:t>focus our efforts on analyzing the data</w:t>
      </w:r>
      <w:r w:rsidR="00142682">
        <w:t xml:space="preserve"> by</w:t>
      </w:r>
      <w:r>
        <w:t xml:space="preserve"> determining trends and relationships, interactions,</w:t>
      </w:r>
      <w:r w:rsidR="00586AEB">
        <w:t xml:space="preserve"> and distributions.</w:t>
      </w:r>
    </w:p>
    <w:p w:rsidR="00BE7282" w:rsidRPr="00C959E3" w:rsidRDefault="00607627" w:rsidP="00BE7282">
      <w:r>
        <w:t>Once the data are cleaned and prepped, we will execute logistic regression to predict the outcome of specific animals. This paper will further outline the process, code, challenges, exploration, and conclusions therein.</w:t>
      </w:r>
      <w:r w:rsidR="00D819C6">
        <w:t xml:space="preserve"> </w:t>
      </w:r>
    </w:p>
    <w:p w:rsidR="00A8104F" w:rsidRPr="00694F63" w:rsidRDefault="00A8104F" w:rsidP="00A8104F">
      <w:pPr>
        <w:rPr>
          <w:rFonts w:asciiTheme="majorHAnsi" w:eastAsiaTheme="majorEastAsia" w:hAnsiTheme="majorHAnsi" w:cstheme="majorBidi"/>
          <w:caps/>
          <w:color w:val="007789" w:themeColor="accent1" w:themeShade="BF"/>
          <w:sz w:val="24"/>
        </w:rPr>
      </w:pPr>
    </w:p>
    <w:p w:rsidR="00A8104F" w:rsidRPr="00694F63" w:rsidRDefault="00A8104F" w:rsidP="00694F63">
      <w:pPr>
        <w:rPr>
          <w:rFonts w:asciiTheme="majorHAnsi" w:eastAsiaTheme="majorEastAsia" w:hAnsiTheme="majorHAnsi" w:cstheme="majorBidi"/>
          <w:caps/>
          <w:color w:val="007789" w:themeColor="accent1" w:themeShade="BF"/>
          <w:sz w:val="24"/>
        </w:rPr>
      </w:pPr>
      <w:r w:rsidRPr="00694F63">
        <w:rPr>
          <w:rFonts w:asciiTheme="majorHAnsi" w:eastAsiaTheme="majorEastAsia" w:hAnsiTheme="majorHAnsi" w:cstheme="majorBidi"/>
          <w:caps/>
          <w:color w:val="007789" w:themeColor="accent1" w:themeShade="BF"/>
          <w:sz w:val="24"/>
        </w:rPr>
        <w:t>Methods and Code</w:t>
      </w:r>
    </w:p>
    <w:p w:rsidR="00EA133E" w:rsidRPr="00694F63" w:rsidRDefault="00EA133E" w:rsidP="00EA133E">
      <w:pPr>
        <w:rPr>
          <w:rFonts w:asciiTheme="majorHAnsi" w:eastAsiaTheme="majorEastAsia" w:hAnsiTheme="majorHAnsi" w:cstheme="majorBidi"/>
          <w:caps/>
          <w:color w:val="007789" w:themeColor="accent1" w:themeShade="BF"/>
          <w:sz w:val="24"/>
        </w:rPr>
      </w:pPr>
    </w:p>
    <w:p w:rsidR="00EA133E" w:rsidRDefault="00EA133E" w:rsidP="00EA133E">
      <w:pPr>
        <w:rPr>
          <w:rFonts w:asciiTheme="majorHAnsi" w:eastAsiaTheme="majorEastAsia" w:hAnsiTheme="majorHAnsi" w:cstheme="majorBidi"/>
          <w:caps/>
          <w:color w:val="007789" w:themeColor="accent1" w:themeShade="BF"/>
          <w:sz w:val="24"/>
        </w:rPr>
      </w:pPr>
    </w:p>
    <w:p w:rsidR="00EA133E" w:rsidRPr="00EA133E" w:rsidRDefault="00EA133E" w:rsidP="00EA133E">
      <w:pPr>
        <w:rPr>
          <w:rFonts w:asciiTheme="majorHAnsi" w:eastAsiaTheme="majorEastAsia" w:hAnsiTheme="majorHAnsi" w:cstheme="majorBidi"/>
          <w:caps/>
          <w:color w:val="007789" w:themeColor="accent1" w:themeShade="BF"/>
          <w:sz w:val="24"/>
        </w:rPr>
      </w:pPr>
      <w:r>
        <w:rPr>
          <w:rFonts w:asciiTheme="majorHAnsi" w:eastAsiaTheme="majorEastAsia" w:hAnsiTheme="majorHAnsi" w:cstheme="majorBidi"/>
          <w:caps/>
          <w:color w:val="007789" w:themeColor="accent1" w:themeShade="BF"/>
          <w:sz w:val="24"/>
        </w:rPr>
        <w:t xml:space="preserve">PROBLEMS AND </w:t>
      </w:r>
      <w:r w:rsidRPr="00EA133E">
        <w:rPr>
          <w:rFonts w:asciiTheme="majorHAnsi" w:eastAsiaTheme="majorEastAsia" w:hAnsiTheme="majorHAnsi" w:cstheme="majorBidi"/>
          <w:caps/>
          <w:color w:val="007789" w:themeColor="accent1" w:themeShade="BF"/>
          <w:sz w:val="24"/>
        </w:rPr>
        <w:t xml:space="preserve">Challenges </w:t>
      </w:r>
    </w:p>
    <w:p w:rsidR="002410C9" w:rsidRPr="00694F63" w:rsidRDefault="002410C9" w:rsidP="002410C9">
      <w:pPr>
        <w:rPr>
          <w:rFonts w:asciiTheme="majorHAnsi" w:eastAsiaTheme="majorEastAsia" w:hAnsiTheme="majorHAnsi" w:cstheme="majorBidi"/>
          <w:caps/>
          <w:color w:val="007789" w:themeColor="accent1" w:themeShade="BF"/>
          <w:sz w:val="24"/>
        </w:rPr>
      </w:pPr>
    </w:p>
    <w:p w:rsidR="00EA133E" w:rsidRPr="00694F63" w:rsidRDefault="00EA133E" w:rsidP="00694F63">
      <w:pPr>
        <w:rPr>
          <w:rFonts w:asciiTheme="majorHAnsi" w:eastAsiaTheme="majorEastAsia" w:hAnsiTheme="majorHAnsi" w:cstheme="majorBidi"/>
          <w:caps/>
          <w:color w:val="007789" w:themeColor="accent1" w:themeShade="BF"/>
          <w:sz w:val="24"/>
        </w:rPr>
      </w:pPr>
    </w:p>
    <w:p w:rsidR="00C6554A" w:rsidRPr="00694F63" w:rsidRDefault="00490247" w:rsidP="00694F63">
      <w:pPr>
        <w:rPr>
          <w:rFonts w:asciiTheme="majorHAnsi" w:eastAsiaTheme="majorEastAsia" w:hAnsiTheme="majorHAnsi" w:cstheme="majorBidi"/>
          <w:caps/>
          <w:color w:val="007789" w:themeColor="accent1" w:themeShade="BF"/>
          <w:sz w:val="24"/>
        </w:rPr>
      </w:pPr>
      <w:r w:rsidRPr="00694F63">
        <w:rPr>
          <w:rFonts w:asciiTheme="majorHAnsi" w:eastAsiaTheme="majorEastAsia" w:hAnsiTheme="majorHAnsi" w:cstheme="majorBidi"/>
          <w:caps/>
          <w:color w:val="007789" w:themeColor="accent1" w:themeShade="BF"/>
          <w:sz w:val="24"/>
        </w:rPr>
        <w:t>Data Exploration/Analysis</w:t>
      </w:r>
    </w:p>
    <w:p w:rsidR="002C74C0" w:rsidRPr="00694F63" w:rsidRDefault="00000A1C" w:rsidP="002410C9">
      <w:pPr>
        <w:rPr>
          <w:rFonts w:asciiTheme="majorHAnsi" w:eastAsiaTheme="majorEastAsia" w:hAnsiTheme="majorHAnsi" w:cstheme="majorBidi"/>
          <w:caps/>
          <w:color w:val="007789" w:themeColor="accent1" w:themeShade="BF"/>
          <w:sz w:val="24"/>
        </w:rPr>
      </w:pPr>
    </w:p>
    <w:p w:rsidR="00EA133E" w:rsidRPr="00694F63" w:rsidRDefault="00EA133E" w:rsidP="00694F63">
      <w:pPr>
        <w:rPr>
          <w:rFonts w:asciiTheme="majorHAnsi" w:eastAsiaTheme="majorEastAsia" w:hAnsiTheme="majorHAnsi" w:cstheme="majorBidi"/>
          <w:caps/>
          <w:color w:val="007789" w:themeColor="accent1" w:themeShade="BF"/>
          <w:sz w:val="24"/>
        </w:rPr>
      </w:pPr>
    </w:p>
    <w:p w:rsidR="00B61D03" w:rsidRPr="00694F63" w:rsidRDefault="00B61D03" w:rsidP="00694F63">
      <w:pPr>
        <w:rPr>
          <w:rFonts w:asciiTheme="majorHAnsi" w:eastAsiaTheme="majorEastAsia" w:hAnsiTheme="majorHAnsi" w:cstheme="majorBidi"/>
          <w:caps/>
          <w:color w:val="007789" w:themeColor="accent1" w:themeShade="BF"/>
          <w:sz w:val="24"/>
        </w:rPr>
      </w:pPr>
      <w:r w:rsidRPr="00694F63">
        <w:rPr>
          <w:rFonts w:asciiTheme="majorHAnsi" w:eastAsiaTheme="majorEastAsia" w:hAnsiTheme="majorHAnsi" w:cstheme="majorBidi"/>
          <w:caps/>
          <w:color w:val="007789" w:themeColor="accent1" w:themeShade="BF"/>
          <w:sz w:val="24"/>
        </w:rPr>
        <w:t>Interpretation and Conclusions</w:t>
      </w:r>
    </w:p>
    <w:p w:rsidR="00D90F1E" w:rsidRDefault="00D90F1E" w:rsidP="00D90F1E"/>
    <w:p w:rsidR="00D90F1E" w:rsidRDefault="00D90F1E" w:rsidP="00D90F1E"/>
    <w:p w:rsidR="00D90F1E" w:rsidRDefault="00D90F1E" w:rsidP="00750A38">
      <w:bookmarkStart w:id="5" w:name="_GoBack"/>
      <w:bookmarkEnd w:id="5"/>
    </w:p>
    <w:p w:rsidR="00D90F1E" w:rsidRPr="00D90F1E" w:rsidRDefault="00D90F1E" w:rsidP="00D90F1E">
      <w:pPr>
        <w:jc w:val="center"/>
      </w:pPr>
      <w:r>
        <w:lastRenderedPageBreak/>
        <w:t>APPENDIX</w:t>
      </w:r>
    </w:p>
    <w:sectPr w:rsidR="00D90F1E" w:rsidRPr="00D90F1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A1C" w:rsidRDefault="00000A1C" w:rsidP="00C6554A">
      <w:pPr>
        <w:spacing w:before="0" w:after="0" w:line="240" w:lineRule="auto"/>
      </w:pPr>
      <w:r>
        <w:separator/>
      </w:r>
    </w:p>
  </w:endnote>
  <w:endnote w:type="continuationSeparator" w:id="0">
    <w:p w:rsidR="00000A1C" w:rsidRDefault="00000A1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750A3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A1C" w:rsidRDefault="00000A1C" w:rsidP="00C6554A">
      <w:pPr>
        <w:spacing w:before="0" w:after="0" w:line="240" w:lineRule="auto"/>
      </w:pPr>
      <w:r>
        <w:separator/>
      </w:r>
    </w:p>
  </w:footnote>
  <w:footnote w:type="continuationSeparator" w:id="0">
    <w:p w:rsidR="00000A1C" w:rsidRDefault="00000A1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9D2BE5"/>
    <w:multiLevelType w:val="hybridMultilevel"/>
    <w:tmpl w:val="506E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C5"/>
    <w:rsid w:val="00000A1C"/>
    <w:rsid w:val="00041FCC"/>
    <w:rsid w:val="00142682"/>
    <w:rsid w:val="001939F5"/>
    <w:rsid w:val="0019691A"/>
    <w:rsid w:val="001B5A91"/>
    <w:rsid w:val="002410C9"/>
    <w:rsid w:val="002554CD"/>
    <w:rsid w:val="00293B83"/>
    <w:rsid w:val="002B4294"/>
    <w:rsid w:val="00333D0D"/>
    <w:rsid w:val="003523C5"/>
    <w:rsid w:val="00435B4B"/>
    <w:rsid w:val="00490247"/>
    <w:rsid w:val="004C049F"/>
    <w:rsid w:val="005000E2"/>
    <w:rsid w:val="005711B2"/>
    <w:rsid w:val="00586AEB"/>
    <w:rsid w:val="00607627"/>
    <w:rsid w:val="00627CFE"/>
    <w:rsid w:val="00694F63"/>
    <w:rsid w:val="006A3CE7"/>
    <w:rsid w:val="00750A38"/>
    <w:rsid w:val="00762A0F"/>
    <w:rsid w:val="00970DAA"/>
    <w:rsid w:val="00A65A9C"/>
    <w:rsid w:val="00A8104F"/>
    <w:rsid w:val="00B61D03"/>
    <w:rsid w:val="00BE7282"/>
    <w:rsid w:val="00C6554A"/>
    <w:rsid w:val="00CA30BD"/>
    <w:rsid w:val="00D068C7"/>
    <w:rsid w:val="00D819C6"/>
    <w:rsid w:val="00D87B0D"/>
    <w:rsid w:val="00D90F1E"/>
    <w:rsid w:val="00E142A1"/>
    <w:rsid w:val="00EA133E"/>
    <w:rsid w:val="00ED7C44"/>
    <w:rsid w:val="00FA36CA"/>
    <w:rsid w:val="00FC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CCACD"/>
  <w15:chartTrackingRefBased/>
  <w15:docId w15:val="{5DDE28ED-2D37-42DE-BD33-DB4C2175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E7282"/>
    <w:pPr>
      <w:spacing w:before="280" w:after="0" w:line="240" w:lineRule="auto"/>
      <w:ind w:left="720"/>
      <w:contextualSpacing/>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mon-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7104</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lemon-t</dc:creator>
  <cp:keywords/>
  <dc:description/>
  <cp:lastModifiedBy>Travis Lemon</cp:lastModifiedBy>
  <cp:revision>28</cp:revision>
  <dcterms:created xsi:type="dcterms:W3CDTF">2018-04-03T23:34:00Z</dcterms:created>
  <dcterms:modified xsi:type="dcterms:W3CDTF">2018-04-08T22:00:00Z</dcterms:modified>
</cp:coreProperties>
</file>